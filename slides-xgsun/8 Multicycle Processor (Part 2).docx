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FD9" w:rsidRDefault="00696991">
      <w:pPr>
        <w:pStyle w:val="Heading"/>
      </w:pPr>
      <w:bookmarkStart w:id="0" w:name="_GoBack"/>
      <w:bookmarkEnd w:id="0"/>
      <w:r>
        <w:rPr>
          <w:noProof/>
          <w:lang w:eastAsia="zh-CN"/>
        </w:rPr>
        <mc:AlternateContent>
          <mc:Choice Requires="wpg">
            <w:drawing>
              <wp:anchor distT="457200" distB="457200" distL="457200" distR="457200" simplePos="0" relativeHeight="251657728" behindDoc="0" locked="1" layoutInCell="0" allowOverlap="1">
                <wp:simplePos x="0" y="0"/>
                <wp:positionH relativeFrom="margin">
                  <wp:posOffset>-42545</wp:posOffset>
                </wp:positionH>
                <wp:positionV relativeFrom="margin">
                  <wp:posOffset>0</wp:posOffset>
                </wp:positionV>
                <wp:extent cx="5870575" cy="1280160"/>
                <wp:effectExtent l="0" t="38100" r="15875" b="34290"/>
                <wp:wrapSquare wrapText="bothSides"/>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27"/>
                        <wpg:cNvGrpSpPr>
                          <a:grpSpLocks/>
                        </wpg:cNvGrpSpPr>
                        <wpg:grpSpPr bwMode="auto">
                          <a:xfrm>
                            <a:off x="1267" y="2227"/>
                            <a:ext cx="9101" cy="1880"/>
                            <a:chOff x="1296" y="2592"/>
                            <a:chExt cx="9648" cy="1872"/>
                          </a:xfrm>
                        </wpg:grpSpPr>
                        <wps:wsp>
                          <wps:cNvPr id="27" name="Text Box 2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rsidR="00513E3F" w:rsidRPr="00F66368" w:rsidRDefault="00513E3F" w:rsidP="00730FC8">
                                <w:pPr>
                                  <w:pStyle w:val="a3"/>
                                  <w:rPr>
                                    <w:b/>
                                    <w:i/>
                                    <w:iCs/>
                                  </w:rPr>
                                </w:pPr>
                                <w:r w:rsidRPr="00F66368">
                                  <w:rPr>
                                    <w:b/>
                                    <w:i/>
                                    <w:iCs/>
                                  </w:rPr>
                                  <w:t>Digital Design and Computer Architecture</w:t>
                                </w:r>
                              </w:p>
                              <w:p w:rsidR="00513E3F" w:rsidRDefault="00513E3F"/>
                              <w:p w:rsidR="00373860" w:rsidRDefault="00373860"/>
                              <w:p w:rsidR="00513E3F" w:rsidRDefault="00513E3F"/>
                              <w:p w:rsidR="00513E3F" w:rsidRDefault="00513E3F" w:rsidP="00730FC8">
                                <w:pPr>
                                  <w:pStyle w:val="1"/>
                                  <w:tabs>
                                    <w:tab w:val="left" w:pos="720"/>
                                    <w:tab w:val="right" w:pos="7920"/>
                                  </w:tabs>
                                  <w:rPr>
                                    <w:b/>
                                    <w:sz w:val="28"/>
                                  </w:rPr>
                                </w:pPr>
                                <w:r>
                                  <w:rPr>
                                    <w:b/>
                                    <w:sz w:val="28"/>
                                  </w:rPr>
                                  <w:t>Multicycle Processor (Part 2)</w:t>
                                </w:r>
                              </w:p>
                            </w:txbxContent>
                          </wps:txbx>
                          <wps:bodyPr rot="0" vert="horz" wrap="square" lIns="91440" tIns="45720" rIns="91440" bIns="45720" anchor="t" anchorCtr="0" upright="1">
                            <a:noAutofit/>
                          </wps:bodyPr>
                        </wps:wsp>
                        <wpg:grpSp>
                          <wpg:cNvPr id="28" name="Group 29"/>
                          <wpg:cNvGrpSpPr>
                            <a:grpSpLocks/>
                          </wpg:cNvGrpSpPr>
                          <wpg:grpSpPr bwMode="auto">
                            <a:xfrm>
                              <a:off x="1296" y="3312"/>
                              <a:ext cx="576" cy="432"/>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35pt;margin-top:0;width:462.25pt;height:100.8pt;z-index:251657728;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" o:allowincell="f">
                <v:roundrect id="AutoShape 3" o:spid="_x0000_s1027" style="position:absolute;left:17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aFsMA&#10;AADaAAAADwAAAGRycy9kb3ducmV2LnhtbESPS4vCQBCE74L/YWhhb+tEwQdZRwmi4OLJB4K33kxv&#10;kjXTEzNjjP/eERY8FlX1FTVbtKYUDdWusKxg0I9AEKdWF5wpOB7Wn1MQziNrLC2Tggc5WMy7nRnG&#10;2t55R83eZyJA2MWoIPe+iqV0aU4GXd9WxMH7tbVBH2SdSV3jPcBNKYdRNJYGCw4LOVa0zCm97G9G&#10;wXYyipLV6XY5O/vXbK/Jxv18W6U+em3yBcJT69/h//ZGKxjC60q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aFsMAAADaAAAADwAAAAAAAAAAAAAAAACYAgAAZHJzL2Rv&#10;d25yZXYueG1sUEsFBgAAAAAEAAQA9QAAAIgDAAAAAA==&#10;" fillcolor="#969696" strokecolor="#969696" strokeweight="6pt"/>
                <v:roundrect id="AutoShape 4" o:spid="_x0000_s1028" style="position:absolute;left:24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b/jcMA&#10;AADaAAAADwAAAGRycy9kb3ducmV2LnhtbESPT2vCQBTE74LfYXkFb7ppxT9EVwnSguJJLQVvz+xr&#10;kpp9m2bXGL+9Kwgeh5n5DTNftqYUDdWusKzgfRCBIE6tLjhT8H346k9BOI+ssbRMCm7kYLnoduYY&#10;a3vlHTV7n4kAYRejgtz7KpbSpTkZdANbEQfv19YGfZB1JnWN1wA3pfyIorE0WHBYyLGiVU7peX8x&#10;CraTUZR8/lzOR2f/mu1/snanjVWq99YmMxCeWv8KP9trrWAIjyvhBs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b/jcMAAADaAAAADwAAAAAAAAAAAAAAAACYAgAAZHJzL2Rv&#10;d25yZXYueG1sUEsFBgAAAAAEAAQA9QAAAIgDAAAAAA==&#10;" fillcolor="#969696" strokecolor="#969696" strokeweight="6pt"/>
                <v:roundrect id="AutoShape 5" o:spid="_x0000_s1029" style="position:absolute;left:31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n+cMA&#10;AADaAAAADwAAAGRycy9kb3ducmV2LnhtbESPT2vCQBTE74LfYXkFb7pp8R/RVYK0oHhSS8HbM/ua&#10;pGbfptk1xm/vCoLHYWZ+w8yXrSlFQ7UrLCt4H0QgiFOrC84UfB+++lMQziNrLC2Tghs5WC66nTnG&#10;2l55R83eZyJA2MWoIPe+iqV0aU4G3cBWxMH7tbVBH2SdSV3jNcBNKT+iaCwNFhwWcqxolVN63l+M&#10;gu1kFCWfP5fz0dm/ZvufrN1pY5XqvbXJDISn1r/Cz/ZaKx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n+cMAAADaAAAADwAAAAAAAAAAAAAAAACYAgAAZHJzL2Rv&#10;d25yZXYueG1sUEsFBgAAAAAEAAQA9QAAAIgDAAAAAA==&#10;" fillcolor="#969696" strokecolor="#969696" strokeweight="6pt"/>
                <v:roundrect id="AutoShape 6" o:spid="_x0000_s1030" style="position:absolute;left:38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CYsQA&#10;AADaAAAADwAAAGRycy9kb3ducmV2LnhtbESPQWvCQBSE7wX/w/KE3pqNBdsSs0qQCpac1FLo7Zl9&#10;JtHs25hdk/Tfu4VCj8PMfMOkq9E0oqfO1ZYVzKIYBHFhdc2lgs/D5ukNhPPIGhvLpOCHHKyWk4cU&#10;E20H3lG/96UIEHYJKqi8bxMpXVGRQRfZljh4J9sZ9EF2pdQdDgFuGvkcxy/SYM1hocKW1hUVl/3N&#10;KMhf53H2/nW7fDt77vNrtnXHD6vU43TMFiA8jf4//NfeagVz+L0Sb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wmLEAAAA2gAAAA8AAAAAAAAAAAAAAAAAmAIAAGRycy9k&#10;b3ducmV2LnhtbFBLBQYAAAAABAAEAPUAAACJAwAAAAA=&#10;" fillcolor="#969696" strokecolor="#969696" strokeweight="6pt"/>
                <v:roundrect id="AutoShape 7" o:spid="_x0000_s1031" style="position:absolute;left:46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cFcMA&#10;AADaAAAADwAAAGRycy9kb3ducmV2LnhtbESPT4vCMBTE74LfIbyFvWm6wqpUoxRxQfHkHxb29mye&#10;bbV56Tax1m9vBMHjMDO/Yabz1pSiodoVlhV89SMQxKnVBWcKDvuf3hiE88gaS8uk4E4O5rNuZ4qx&#10;tjfeUrPzmQgQdjEqyL2vYildmpNB17cVcfBOtjbog6wzqWu8Bbgp5SCKhtJgwWEhx4oWOaWX3dUo&#10;2Iy+o2T5e738OXtuNv/Jyh3XVqnPjzaZgPDU+nf41V5pBUN4Xgk3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FcFcMAAADaAAAADwAAAAAAAAAAAAAAAACYAgAAZHJzL2Rv&#10;d25yZXYueG1sUEsFBgAAAAAEAAQA9QAAAIgDAAAAAA==&#10;" fillcolor="#969696" strokecolor="#969696" strokeweight="6pt"/>
                <v:roundrect id="AutoShape 8" o:spid="_x0000_s1032" style="position:absolute;left:53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5jsMA&#10;AADaAAAADwAAAGRycy9kb3ducmV2LnhtbESPT4vCMBTE74LfITzBm6YKrtI1ShEXXDz5B8Hb2+Zt&#10;27V56Tax1m9vBMHjMDO/YebL1pSiodoVlhWMhhEI4tTqgjMFx8PXYAbCeWSNpWVScCcHy0W3M8dY&#10;2xvvqNn7TAQIuxgV5N5XsZQuzcmgG9qKOHi/tjbog6wzqWu8Bbgp5TiKPqTBgsNCjhWtckov+6tR&#10;sJ1OomR9ul7Ozv412/9k436+rVL9Xpt8gvDU+nf41d5oBVN4Xgk3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5jsMAAADaAAAADwAAAAAAAAAAAAAAAACYAgAAZHJzL2Rv&#10;d25yZXYueG1sUEsFBgAAAAAEAAQA9QAAAIgDAAAAAA==&#10;" fillcolor="#969696" strokecolor="#969696" strokeweight="6pt"/>
                <v:roundrect id="AutoShape 9" o:spid="_x0000_s1033" style="position:absolute;left:60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t/MAA&#10;AADaAAAADwAAAGRycy9kb3ducmV2LnhtbERPTYvCMBC9C/sfwgjetqkLuks1SllWUDypi+BtbMa2&#10;2kxqE2v99+YgeHy87+m8M5VoqXGlZQXDKAZBnFldcq7gf7f4/AHhPLLGyjIpeJCD+eyjN8VE2ztv&#10;qN36XIQQdgkqKLyvEyldVpBBF9maOHAn2xj0ATa51A3eQ7ip5Fccj6XBkkNDgTX9FpRdtjejYP09&#10;itO//e1ycPbcrq/p0h1XVqlBv0snIDx1/i1+uZdaQdgaro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Jt/MAAAADaAAAADwAAAAAAAAAAAAAAAACYAgAAZHJzL2Rvd25y&#10;ZXYueG1sUEsFBgAAAAAEAAQA9QAAAIUDAAAAAA==&#10;" fillcolor="#969696" strokecolor="#969696" strokeweight="6pt"/>
                <v:roundrect id="AutoShape 10" o:spid="_x0000_s1034" style="position:absolute;left:676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IZ8MA&#10;AADaAAAADwAAAGRycy9kb3ducmV2LnhtbESPT2vCQBTE74LfYXkFb7ppwX/RVYK0oHhSS8HbM/ua&#10;pGbfptk1xm/vCoLHYWZ+w8yXrSlFQ7UrLCt4H0QgiFOrC84UfB+++hMQziNrLC2Tghs5WC66nTnG&#10;2l55R83eZyJA2MWoIPe+iqV0aU4G3cBWxMH7tbVBH2SdSV3jNcBNKT+iaCQNFhwWcqxolVN63l+M&#10;gu14GCWfP5fz0dm/ZvufrN1pY5XqvbXJDISn1r/Cz/ZaK5jC40q4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7IZ8MAAADaAAAADwAAAAAAAAAAAAAAAACYAgAAZHJzL2Rv&#10;d25yZXYueG1sUEsFBgAAAAAEAAQA9QAAAIgDAAAAAA==&#10;" fillcolor="#969696" strokecolor="#969696" strokeweight="6pt"/>
                <v:roundrect id="AutoShape 11" o:spid="_x0000_s1035" style="position:absolute;left:748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aLLM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hV5+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2iyzEAAAA2wAAAA8AAAAAAAAAAAAAAAAAmAIAAGRycy9k&#10;b3ducmV2LnhtbFBLBQYAAAAABAAEAPUAAACJAwAAAAA=&#10;" fillcolor="#969696" strokecolor="#969696" strokeweight="6pt"/>
                <v:roundrect id="AutoShape 12" o:spid="_x0000_s1036" style="position:absolute;left:820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t8EA&#10;AADbAAAADwAAAGRycy9kb3ducmV2LnhtbERPS4vCMBC+C/6HMIK3NVXwQdcoRRQUT6sieJttZtuu&#10;zaQ2sdZ/vxEWvM3H95z5sjWlaKh2hWUFw0EEgji1uuBMwem4+ZiBcB5ZY2mZFDzJwXLR7cwx1vbB&#10;X9QcfCZCCLsYFeTeV7GULs3JoBvYijhwP7Y26AOsM6lrfIRwU8pRFE2kwYJDQ44VrXJKr4e7UbCf&#10;jqNkfb5fL87+NvtbsnXfO6tUv9cmnyA8tf4t/ndvdZg/hNcv4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LrfBAAAA2wAAAA8AAAAAAAAAAAAAAAAAmAIAAGRycy9kb3du&#10;cmV2LnhtbFBLBQYAAAAABAAEAPUAAACGAwAAAAA=&#10;" fillcolor="#969696" strokecolor="#969696" strokeweight="6pt"/>
                <v:roundrect id="AutoShape 13" o:spid="_x0000_s1037" style="position:absolute;left:892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iwwMEA&#10;AADbAAAADwAAAGRycy9kb3ducmV2LnhtbERPS4vCMBC+C/6HMMLe1lTBB12jFFFw8eQDwdtsM9t2&#10;bSa1ibX+eyMseJuP7zmzRWtK0VDtCssKBv0IBHFqdcGZguNh/TkF4TyyxtIyKXiQg8W825lhrO2d&#10;d9TsfSZCCLsYFeTeV7GULs3JoOvbijhwv7Y26AOsM6lrvIdwU8phFI2lwYJDQ44VLXNKL/ubUbCd&#10;jKJkdbpdzs7+NdtrsnE/31apj16bfIHw1Pq3+N+90WH+EF6/h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osMDBAAAA2wAAAA8AAAAAAAAAAAAAAAAAmAIAAGRycy9kb3du&#10;cmV2LnhtbFBLBQYAAAAABAAEAPUAAACGAwAAAAA=&#10;" fillcolor="#969696" strokecolor="#969696" strokeweight="6pt"/>
                <v:roundrect id="AutoShape 14" o:spid="_x0000_s1038" style="position:absolute;left:9648;top:2160;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VW8IA&#10;AADbAAAADwAAAGRycy9kb3ducmV2LnhtbERPS2vCQBC+C/6HZQredNOKD6KrBGlB8aSWgrcxO01S&#10;s7Npdo3x37uC4G0+vufMl60pRUO1KywreB9EIIhTqwvOFHwfvvpTEM4jaywtk4IbOVguup05xtpe&#10;eUfN3mcihLCLUUHufRVL6dKcDLqBrYgD92trgz7AOpO6xmsIN6X8iKKxNFhwaMixolVO6Xl/MQq2&#10;k1GUfP5czkdn/5rtf7J2p41VqvfWJjMQnlr/Ej/dax3mD+HxSzh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BVbwgAAANsAAAAPAAAAAAAAAAAAAAAAAJgCAABkcnMvZG93&#10;bnJldi54bWxQSwUGAAAAAAQABAD1AAAAhwMAAAAA&#10;" fillcolor="#969696" strokecolor="#969696" strokeweight="6pt"/>
                <v:roundrect id="AutoShape 15" o:spid="_x0000_s1039" style="position:absolute;left:17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NL8IA&#10;AADbAAAADwAAAGRycy9kb3ducmV2LnhtbERPS2vCQBC+C/6HZQredNPii+gqQVpQPKml4G3MTpPU&#10;7GyaXWP8964geJuP7znzZWtK0VDtCssK3gcRCOLU6oIzBd+Hr/4UhPPIGkvLpOBGDpaLbmeOsbZX&#10;3lGz95kIIexiVJB7X8VSujQng25gK+LA/draoA+wzqSu8RrCTSk/omgsDRYcGnKsaJVTet5fjILt&#10;ZBQlnz+X89HZv2b7n6zdaWOV6r21yQyEp9a/xE/3Wof5Q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Y0vwgAAANsAAAAPAAAAAAAAAAAAAAAAAJgCAABkcnMvZG93&#10;bnJldi54bWxQSwUGAAAAAAQABAD1AAAAhwMAAAAA&#10;" fillcolor="#969696" strokecolor="#969696" strokeweight="6pt"/>
                <v:roundrect id="AutoShape 16" o:spid="_x0000_s1040" style="position:absolute;left:24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otMEA&#10;AADbAAAADwAAAGRycy9kb3ducmV2LnhtbERPS4vCMBC+C/6HMII3TRV80DVKERcUT6sieJttZtuu&#10;zaTbxFr//UYQvM3H95zFqjWlaKh2hWUFo2EEgji1uuBMwen4OZiDcB5ZY2mZFDzIwWrZ7Sww1vbO&#10;X9QcfCZCCLsYFeTeV7GULs3JoBvaijhwP7Y26AOsM6lrvIdwU8pxFE2lwYJDQ44VrXNKr4ebUbCf&#10;TaJkc75dL87+Nvu/ZOu+d1apfq9NPkB4av1b/HJvdZg/g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BKLTBAAAA2wAAAA8AAAAAAAAAAAAAAAAAmAIAAGRycy9kb3du&#10;cmV2LnhtbFBLBQYAAAAABAAEAPUAAACGAwAAAAA=&#10;" fillcolor="#969696" strokecolor="#969696" strokeweight="6pt"/>
                <v:roundrect id="AutoShape 17" o:spid="_x0000_s1041" style="position:absolute;left:31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2w8EA&#10;AADbAAAADwAAAGRycy9kb3ducmV2LnhtbERPTYvCMBC9C/6HMII3TRV0pWuUIgqKp1URvM02s23X&#10;ZlKbWOu/3ywI3ubxPme+bE0pGqpdYVnBaBiBIE6tLjhTcDpuBjMQziNrLC2Tgic5WC66nTnG2j74&#10;i5qDz0QIYRejgtz7KpbSpTkZdENbEQfux9YGfYB1JnWNjxBuSjmOoqk0WHBoyLGiVU7p9XA3CvYf&#10;kyhZn+/Xi7O/zf6WbN33zirV77XJJwhPrX+LX+6tDvOn8P9LOE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tsPBAAAA2wAAAA8AAAAAAAAAAAAAAAAAmAIAAGRycy9kb3du&#10;cmV2LnhtbFBLBQYAAAAABAAEAPUAAACGAwAAAAA=&#10;" fillcolor="#969696" strokecolor="#969696" strokeweight="6pt"/>
                <v:roundrect id="AutoShape 18" o:spid="_x0000_s1042" style="position:absolute;left:38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TWMEA&#10;AADbAAAADwAAAGRycy9kb3ducmV2LnhtbERPS4vCMBC+C/6HMII3TRVcpWuUIi64ePKB4G22mW27&#10;NpNuE2v990YQvM3H95z5sjWlaKh2hWUFo2EEgji1uuBMwfHwNZiBcB5ZY2mZFNzJwXLR7cwx1vbG&#10;O2r2PhMhhF2MCnLvq1hKl+Zk0A1tRRy4X1sb9AHWmdQ13kK4KeU4ij6kwYJDQ44VrXJKL/urUbCd&#10;TqJkfbpezs7+Ndv/ZON+vq1S/V6bfILw1Pq3+OXe6D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fE1jBAAAA2wAAAA8AAAAAAAAAAAAAAAAAmAIAAGRycy9kb3du&#10;cmV2LnhtbFBLBQYAAAAABAAEAPUAAACGAwAAAAA=&#10;" fillcolor="#969696" strokecolor="#969696" strokeweight="6pt"/>
                <v:roundrect id="AutoShape 19" o:spid="_x0000_s1043" style="position:absolute;left:46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CHKsQA&#10;AADbAAAADwAAAGRycy9kb3ducmV2LnhtbESPQWvCQBCF70L/wzKCt7qxYFuiq4TSgsWTWgRvY3ZM&#10;otnZNLvG9N93DoK3Gd6b976ZL3tXq47aUHk2MBknoIhzbysuDPzsvp7fQYWIbLH2TAb+KMBy8TSY&#10;Y2r9jTfUbWOhJIRDigbKGJtU65CX5DCMfUMs2sm3DqOsbaFtizcJd7V+SZJX7bBiaSixoY+S8sv2&#10;6gys36ZJ9rm/Xg7Bn7v1b7YKx29vzGjYZzNQkfr4MN+vV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AhyrEAAAA2wAAAA8AAAAAAAAAAAAAAAAAmAIAAGRycy9k&#10;b3ducmV2LnhtbFBLBQYAAAAABAAEAPUAAACJAwAAAAA=&#10;" fillcolor="#969696" strokecolor="#969696" strokeweight="6pt"/>
                <v:roundrect id="AutoShape 20" o:spid="_x0000_s1044" style="position:absolute;left:53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wiscIA&#10;AADbAAAADwAAAGRycy9kb3ducmV2LnhtbERPS2vCQBC+C/6HZQredNOCr+gqQVpQPKml4G3MTpPU&#10;7GyaXWP8964geJuP7znzZWtK0VDtCssK3gcRCOLU6oIzBd+Hr/4EhPPIGkvLpOBGDpaLbmeOsbZX&#10;3lGz95kIIexiVJB7X8VSujQng25gK+LA/draoA+wzqSu8RrCTSk/omgkDRYcGnKsaJVTet5fjILt&#10;eBglnz+X89HZv2b7n6zdaWOV6r21yQyEp9a/xE/3Wof5U3j8Eg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CKxwgAAANsAAAAPAAAAAAAAAAAAAAAAAJgCAABkcnMvZG93&#10;bnJldi54bWxQSwUGAAAAAAQABAD1AAAAhwMAAAAA&#10;" fillcolor="#969696" strokecolor="#969696" strokeweight="6pt"/>
                <v:roundrect id="AutoShape 21" o:spid="_x0000_s1045" style="position:absolute;left:60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pBkcIA&#10;AADbAAAADwAAAGRycy9kb3ducmV2LnhtbERPy2rCQBTdF/yH4QrdNZMKtRIdJZQKSlZNi9Ddbeaa&#10;pGbuxMzk4d87i0KXh/Pe7CbTiIE6V1tW8BzFIIgLq2suFXx97p9WIJxH1thYJgU3crDbzh42mGg7&#10;8gcNuS9FCGGXoILK+zaR0hUVGXSRbYkDd7adQR9gV0rd4RjCTSMXcbyUBmsODRW29FZRccl7oyB7&#10;fYnT91N/+Xb2d8iu6cH9HK1Sj/MpXYPwNPl/8Z/7oBUswvrwJfw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WkGRwgAAANsAAAAPAAAAAAAAAAAAAAAAAJgCAABkcnMvZG93&#10;bnJldi54bWxQSwUGAAAAAAQABAD1AAAAhwMAAAAA&#10;" fillcolor="#969696" strokecolor="#969696" strokeweight="6pt"/>
                <v:roundrect id="AutoShape 22" o:spid="_x0000_s1046" style="position:absolute;left:676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kCsMA&#10;AADbAAAADwAAAGRycy9kb3ducmV2LnhtbESPQYvCMBSE7wv+h/AEb5oq6Eo1SpEVFE+6i+Dt2Tzb&#10;avPSbWKt/94sCHscZuYbZr5sTSkaql1hWcFwEIEgTq0uOFPw873uT0E4j6yxtEwKnuRgueh8zDHW&#10;9sF7ag4+EwHCLkYFufdVLKVLczLoBrYiDt7F1gZ9kHUmdY2PADelHEXRRBosOCzkWNEqp/R2uBsF&#10;u89xlHwd77eTs9dm95ts3Hlrlep122QGwlPr/8Pv9kYrGA3h7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bkCsMAAADbAAAADwAAAAAAAAAAAAAAAACYAgAAZHJzL2Rv&#10;d25yZXYueG1sUEsFBgAAAAAEAAQA9QAAAIgDAAAAAA==&#10;" fillcolor="#969696" strokecolor="#969696" strokeweight="6pt"/>
                <v:roundrect id="AutoShape 23" o:spid="_x0000_s1047" style="position:absolute;left:748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6fcUA&#10;AADbAAAADwAAAGRycy9kb3ducmV2LnhtbESPQWvCQBSE70L/w/KE3pqNgWqJriEUCxZP1VLo7Zl9&#10;TdJk38bsGuO/7woFj8PMfMOsstG0YqDe1ZYVzKIYBHFhdc2lgs/D29MLCOeRNbaWScGVHGTrh8kK&#10;U20v/EHD3pciQNilqKDyvkuldEVFBl1kO+Lg/djeoA+yL6Xu8RLgppVJHM+lwZrDQoUdvVZUNPuz&#10;UbBbPMf55uvcfDv7O+xO+dYd361Sj9MxX4LwNPp7+L+91QqSBG5fw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Hp9xQAAANsAAAAPAAAAAAAAAAAAAAAAAJgCAABkcnMv&#10;ZG93bnJldi54bWxQSwUGAAAAAAQABAD1AAAAigMAAAAA&#10;" fillcolor="#969696" strokecolor="#969696" strokeweight="6pt"/>
                <v:roundrect id="AutoShape 24" o:spid="_x0000_s1048" style="position:absolute;left:820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f5sUA&#10;AADbAAAADwAAAGRycy9kb3ducmV2LnhtbESPQWvCQBSE70L/w/IKvTUbU1o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N/mxQAAANsAAAAPAAAAAAAAAAAAAAAAAJgCAABkcnMv&#10;ZG93bnJldi54bWxQSwUGAAAAAAQABAD1AAAAigMAAAAA&#10;" fillcolor="#969696" strokecolor="#969696" strokeweight="6pt"/>
                <v:roundrect id="AutoShape 25" o:spid="_x0000_s1049" style="position:absolute;left:892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HksUA&#10;AADbAAAADwAAAGRycy9kb3ducmV2LnhtbESPQWvCQBSE70L/w/IKvTUbQ1sldZVQWrB40org7Zl9&#10;TaLZt2l2E+O/d4WCx2FmvmFmi8HUoqfWVZYVjKMYBHFudcWFgu3P1/MUhPPIGmvLpOBCDhbzh9EM&#10;U23PvKZ+4wsRIOxSVFB636RSurwkgy6yDXHwfm1r0AfZFlK3eA5wU8skjt+kwYrDQokNfZSUnzad&#10;UbCavMbZ56477Z099qu/bOkO31app8chewfhafD38H97qRUkL3D7En6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UeSxQAAANsAAAAPAAAAAAAAAAAAAAAAAJgCAABkcnMv&#10;ZG93bnJldi54bWxQSwUGAAAAAAQABAD1AAAAigMAAAAA&#10;" fillcolor="#969696" strokecolor="#969696" strokeweight="6pt"/>
                <v:roundrect id="AutoShape 26" o:spid="_x0000_s1050" style="position:absolute;left:9648;top:4032;width:474;height:14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3iCcQA&#10;AADbAAAADwAAAGRycy9kb3ducmV2LnhtbESPT4vCMBTE74LfITxhb5qu4LpUoxRRcPHkHxa8PZtn&#10;27V5qU2s3W9vBMHjMDO/Yabz1pSiodoVlhV8DiIQxKnVBWcKDvtV/xuE88gaS8uk4J8czGfdzhRj&#10;be+8pWbnMxEg7GJUkHtfxVK6NCeDbmAr4uCdbW3QB1lnUtd4D3BTymEUfUmDBYeFHCta5JRedjej&#10;YDMeRcny93Y5OvvXbK7J2p1+rFIfvTaZgPDU+nf41V5rBcMRPL+EH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t4gnEAAAA2wAAAA8AAAAAAAAAAAAAAAAAmAIAAGRycy9k&#10;b3ducmV2LnhtbFBLBQYAAAAABAAEAPUAAACJAwAAAAA=&#10;" fillcolor="#969696" strokecolor="#969696" strokeweight="6pt"/>
                <v:group id="Group 27" o:spid="_x0000_s1051" style="position:absolute;left:1267;top:2227;width:9101;height:1880" coordorigin="1296,2592" coordsize="9648,1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202" coordsize="21600,21600" o:spt="202" path="m,l,21600r21600,l21600,xe">
                    <v:stroke joinstyle="miter"/>
                    <v:path gradientshapeok="t" o:connecttype="rect"/>
                  </v:shapetype>
                  <v:shape id="Text Box 28" o:spid="_x0000_s1052" type="#_x0000_t202" style="position:absolute;left:1584;top:2592;width:9360;height:1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mdcIA&#10;AADbAAAADwAAAGRycy9kb3ducmV2LnhtbESPQYvCMBSE74L/ITzBi9hUD7pWoywrLrtHXfH8bJ5t&#10;tXmpTdTqrzcLgsdhZr5hZovGlOJKtSssKxhEMQji1OqCMwXbv1X/A4TzyBpLy6TgTg4W83Zrhom2&#10;N17TdeMzESDsElSQe18lUro0J4MushVx8A62NuiDrDOpa7wFuCnlMI5H0mDBYSHHir5ySk+bi1Gw&#10;OxFN7PrxOMsMv31vOf4tjnulup3mcwrCU+Pf4Vf7RysYjuH/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CZ1wgAAANsAAAAPAAAAAAAAAAAAAAAAAJgCAABkcnMvZG93&#10;bnJldi54bWxQSwUGAAAAAAQABAD1AAAAhwMAAAAA&#10;" strokeweight="3pt">
                    <v:textbox>
                      <w:txbxContent>
                        <w:p w:rsidR="00513E3F" w:rsidRPr="00F66368" w:rsidRDefault="00513E3F" w:rsidP="00730FC8">
                          <w:pPr>
                            <w:pStyle w:val="a3"/>
                            <w:rPr>
                              <w:b/>
                              <w:i/>
                              <w:iCs/>
                            </w:rPr>
                          </w:pPr>
                          <w:r w:rsidRPr="00F66368">
                            <w:rPr>
                              <w:b/>
                              <w:i/>
                              <w:iCs/>
                            </w:rPr>
                            <w:t>Digital Design and Computer Architecture</w:t>
                          </w:r>
                        </w:p>
                        <w:p w:rsidR="00513E3F" w:rsidRDefault="00513E3F"/>
                        <w:p w:rsidR="00373860" w:rsidRDefault="00373860"/>
                        <w:p w:rsidR="00513E3F" w:rsidRDefault="00513E3F"/>
                        <w:p w:rsidR="00513E3F" w:rsidRDefault="00513E3F" w:rsidP="00730FC8">
                          <w:pPr>
                            <w:pStyle w:val="1"/>
                            <w:tabs>
                              <w:tab w:val="left" w:pos="720"/>
                              <w:tab w:val="right" w:pos="7920"/>
                            </w:tabs>
                            <w:rPr>
                              <w:b/>
                              <w:sz w:val="28"/>
                            </w:rPr>
                          </w:pPr>
                          <w:r>
                            <w:rPr>
                              <w:b/>
                              <w:sz w:val="28"/>
                            </w:rPr>
                            <w:t>Multicycle Processor (Part 2)</w:t>
                          </w:r>
                        </w:p>
                      </w:txbxContent>
                    </v:textbox>
                  </v:shape>
                  <v:group id="Group 29" o:spid="_x0000_s1053" style="position:absolute;left:1296;top:3312;width:576;height:432" coordorigin="1008,2160" coordsize="94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AutoShape 30" o:spid="_x0000_s1054" style="position:absolute;left:1008;top:2160;width:949;height:949;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KWsMA&#10;AADbAAAADwAAAGRycy9kb3ducmV2LnhtbESPQWvCQBSE7wX/w/IEL0U3Whpsmo0EqeBJNC2eH9nX&#10;JDT7NmS3uv57tyD0OMx8M0y+CaYXFxpdZ1nBcpGAIK6t7rhR8PW5m69BOI+ssbdMCm7kYFNMnnLM&#10;tL3yiS6Vb0QsYZehgtb7IZPS1S0ZdAs7EEfv244GfZRjI/WI11huerlKklQa7DgutDjQtqX6p/o1&#10;ClYfVXkI6fo4HM8vz+XtNYRTGpSaTUP5DsJT8P/hB73XkXuDvy/xB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KWsMAAADbAAAADwAAAAAAAAAAAAAAAACYAgAAZHJzL2Rv&#10;d25yZXYueG1sUEsFBgAAAAAEAAQA9QAAAIgD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5" style="position:absolute;left:1477;top:2304;width:316;height: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0LjsMA&#10;AADbAAAADwAAAGRycy9kb3ducmV2LnhtbERP3WrCMBS+F/YO4Qx2I5qqMLbOVOaGqOAuVvcAh+as&#10;PzYnXRJtffvlQvDy4/tfrgbTigs5X1tWMJsmIIgLq2suFfwcN5MXED4ga2wtk4IreVhlD6Mlptr2&#10;/E2XPJQihrBPUUEVQpdK6YuKDPqp7Ygj92udwRChK6V22Mdw08p5kjxLgzXHhgo7+qioOOVno2Df&#10;7M/9pzu5bj0/NOZv/LXbDq9KPT0O728gAg3hLr65d1rBIq6PX+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0LjsMAAADbAAAADwAAAAAAAAAAAAAAAACYAgAAZHJzL2Rv&#10;d25yZXYueG1sUEsFBgAAAAAEAAQA9QAAAIgDAAAAAA==&#10;" fillcolor="black" stroked="f" strokeweight=".25pt"/>
                  </v:group>
                </v:group>
                <w10:wrap type="square" anchorx="margin" anchory="margin"/>
                <w10:anchorlock/>
              </v:group>
            </w:pict>
          </mc:Fallback>
        </mc:AlternateContent>
      </w:r>
      <w:r w:rsidR="008E0FD9">
        <w:t>Multicycle Processor Completion</w:t>
      </w:r>
    </w:p>
    <w:p w:rsidR="008E0FD9" w:rsidRPr="0072593E" w:rsidRDefault="008E0FD9">
      <w:pPr>
        <w:pStyle w:val="Body"/>
        <w:rPr>
          <w:rFonts w:ascii="Courier New" w:hAnsi="Courier New"/>
        </w:rPr>
      </w:pPr>
      <w:r>
        <w:t xml:space="preserve">In this lab, you will complete your </w:t>
      </w:r>
      <w:r w:rsidR="00524CA6">
        <w:t xml:space="preserve">own multicycle MIPS processor! </w:t>
      </w:r>
      <w:r>
        <w:t xml:space="preserve">Please refer to your Lab </w:t>
      </w:r>
      <w:r w:rsidR="00910E75">
        <w:t>10</w:t>
      </w:r>
      <w:r>
        <w:t xml:space="preserve"> handout for</w:t>
      </w:r>
      <w:r w:rsidR="0072593E">
        <w:t xml:space="preserve"> an overview of the processor. In Lab </w:t>
      </w:r>
      <w:r w:rsidR="00910E75">
        <w:t>10</w:t>
      </w:r>
      <w:r w:rsidR="00E04609">
        <w:t>, you created the control</w:t>
      </w:r>
      <w:r w:rsidR="0072593E">
        <w:t xml:space="preserve"> unit. In this lab you will design the </w:t>
      </w:r>
      <w:r w:rsidR="0072593E" w:rsidRPr="0072593E">
        <w:rPr>
          <w:rFonts w:ascii="Courier New" w:hAnsi="Courier New"/>
        </w:rPr>
        <w:t>datapath</w:t>
      </w:r>
      <w:r w:rsidR="0072593E">
        <w:t xml:space="preserve"> and </w:t>
      </w:r>
      <w:r w:rsidR="0072593E" w:rsidRPr="0072593E">
        <w:rPr>
          <w:rFonts w:ascii="Courier New" w:hAnsi="Courier New"/>
        </w:rPr>
        <w:t>mem</w:t>
      </w:r>
      <w:r w:rsidR="0072593E">
        <w:t xml:space="preserve"> units</w:t>
      </w:r>
      <w:r w:rsidR="00730FC8">
        <w:t xml:space="preserve"> and test your completed MIPS</w:t>
      </w:r>
      <w:r>
        <w:t xml:space="preserve"> multicycle processor.</w:t>
      </w:r>
    </w:p>
    <w:p w:rsidR="00D86A66" w:rsidRDefault="00D86A66" w:rsidP="00730FC8">
      <w:pPr>
        <w:pStyle w:val="Body"/>
      </w:pPr>
      <w:r>
        <w:t xml:space="preserve">This lab uses the same testbench </w:t>
      </w:r>
      <w:r w:rsidR="00524CA6">
        <w:t xml:space="preserve">and generic parts as in Lab 9. </w:t>
      </w:r>
      <w:r>
        <w:t xml:space="preserve">Copy your </w:t>
      </w:r>
      <w:r w:rsidRPr="00653C05">
        <w:rPr>
          <w:rFonts w:ascii="Courier New" w:hAnsi="Courier New" w:cs="Courier New"/>
        </w:rPr>
        <w:t>mipstest.sv</w:t>
      </w:r>
      <w:r>
        <w:t xml:space="preserve">, </w:t>
      </w:r>
      <w:r w:rsidRPr="00653C05">
        <w:rPr>
          <w:rFonts w:ascii="Courier New" w:hAnsi="Courier New" w:cs="Courier New"/>
        </w:rPr>
        <w:t>mipsparts.sv</w:t>
      </w:r>
      <w:r>
        <w:t xml:space="preserve">, and </w:t>
      </w:r>
      <w:r w:rsidRPr="00653C05">
        <w:rPr>
          <w:rFonts w:ascii="Courier New" w:hAnsi="Courier New" w:cs="Courier New"/>
        </w:rPr>
        <w:t>alu</w:t>
      </w:r>
      <w:r w:rsidR="0034388D" w:rsidRPr="00653C05">
        <w:rPr>
          <w:rFonts w:ascii="Courier New" w:hAnsi="Courier New" w:cs="Courier New"/>
        </w:rPr>
        <w:t>_xx</w:t>
      </w:r>
      <w:r w:rsidRPr="00653C05">
        <w:rPr>
          <w:rFonts w:ascii="Courier New" w:hAnsi="Courier New" w:cs="Courier New"/>
        </w:rPr>
        <w:t>.sv</w:t>
      </w:r>
      <w:r>
        <w:t xml:space="preserve"> files from Lab </w:t>
      </w:r>
      <w:r w:rsidR="009C3E0C">
        <w:t>9 to your lab11_xx directory.</w:t>
      </w:r>
      <w:r w:rsidR="00524CA6">
        <w:t xml:space="preserve"> </w:t>
      </w:r>
      <w:r w:rsidR="00420CAF">
        <w:t xml:space="preserve">Also copy your </w:t>
      </w:r>
      <w:r w:rsidR="00420CAF" w:rsidRPr="00653C05">
        <w:rPr>
          <w:rFonts w:ascii="Courier New" w:hAnsi="Courier New" w:cs="Courier New"/>
        </w:rPr>
        <w:t>mipsmulti_xx.sv</w:t>
      </w:r>
      <w:r w:rsidR="00420CAF">
        <w:t xml:space="preserve"> file contai</w:t>
      </w:r>
      <w:r w:rsidR="00E04609">
        <w:t>ning your controller from Lab 10</w:t>
      </w:r>
      <w:r w:rsidR="00420CAF">
        <w:t>.</w:t>
      </w:r>
    </w:p>
    <w:p w:rsidR="0034388D" w:rsidRDefault="0034388D" w:rsidP="00730FC8">
      <w:pPr>
        <w:pStyle w:val="Body"/>
      </w:pPr>
      <w:r>
        <w:t xml:space="preserve">Finally, copy the </w:t>
      </w:r>
      <w:r w:rsidR="00FE4707" w:rsidRPr="00653C05">
        <w:rPr>
          <w:rFonts w:ascii="Courier New" w:hAnsi="Courier New" w:cs="Courier New"/>
        </w:rPr>
        <w:t>topmulti.sv</w:t>
      </w:r>
      <w:r w:rsidR="00FE4707">
        <w:t xml:space="preserve"> and </w:t>
      </w:r>
      <w:r w:rsidR="00FE4707" w:rsidRPr="00653C05">
        <w:rPr>
          <w:rFonts w:ascii="Courier New" w:hAnsi="Courier New" w:cs="Courier New"/>
        </w:rPr>
        <w:t>mipsmem.sv</w:t>
      </w:r>
      <w:r w:rsidR="00FE4707">
        <w:t xml:space="preserve"> files containing the top-level module and the memory</w:t>
      </w:r>
      <w:r w:rsidR="006D4D0B">
        <w:t xml:space="preserve"> from the lab11 folder on Charlie</w:t>
      </w:r>
      <w:r w:rsidR="00FE4707">
        <w:t>.  Look over the files and see how they work.</w:t>
      </w:r>
    </w:p>
    <w:p w:rsidR="008E0FD9" w:rsidRPr="002C2535" w:rsidRDefault="006675B4">
      <w:pPr>
        <w:pStyle w:val="Body"/>
        <w:rPr>
          <w:b/>
          <w:sz w:val="28"/>
          <w:szCs w:val="28"/>
        </w:rPr>
      </w:pPr>
      <w:r w:rsidRPr="002C2535">
        <w:rPr>
          <w:b/>
          <w:sz w:val="28"/>
          <w:szCs w:val="28"/>
        </w:rPr>
        <w:t>Test Program</w:t>
      </w:r>
    </w:p>
    <w:p w:rsidR="00035945" w:rsidRDefault="00035945">
      <w:pPr>
        <w:pStyle w:val="Body"/>
      </w:pPr>
      <w:r>
        <w:t>Use the same</w:t>
      </w:r>
      <w:r w:rsidR="00631395">
        <w:t xml:space="preserve"> test program and</w:t>
      </w:r>
      <w:r>
        <w:t xml:space="preserve"> </w:t>
      </w:r>
      <w:r w:rsidRPr="00631395">
        <w:rPr>
          <w:rFonts w:ascii="Courier New" w:hAnsi="Courier New" w:cs="Courier New"/>
        </w:rPr>
        <w:t>memfile.dat</w:t>
      </w:r>
      <w:r>
        <w:t xml:space="preserve"> from the first part of Lab 9 (given in Figure 7.60 of the text).</w:t>
      </w:r>
      <w:r w:rsidR="00491861">
        <w:t xml:space="preserve"> Copy it to your lab11_xx directory.</w:t>
      </w:r>
    </w:p>
    <w:p w:rsidR="00631395" w:rsidRDefault="00631395" w:rsidP="00631395">
      <w:pPr>
        <w:pStyle w:val="Body"/>
      </w:pPr>
      <w:r>
        <w:t xml:space="preserve">As in Lab 9, it is very helpful to first predict the results of a test program before running the program so that you </w:t>
      </w:r>
      <w:r w:rsidR="00E04609">
        <w:t xml:space="preserve">know what to expect and </w:t>
      </w:r>
      <w:r>
        <w:t>can discover and</w:t>
      </w:r>
      <w:r w:rsidR="00E04609">
        <w:t xml:space="preserve"> track down discrepancies.  </w:t>
      </w:r>
      <w:r w:rsidR="00E04609">
        <w:fldChar w:fldCharType="begin"/>
      </w:r>
      <w:r w:rsidR="00E04609">
        <w:instrText xml:space="preserve"> REF _Ref290723333 \h </w:instrText>
      </w:r>
      <w:r w:rsidR="00E04609">
        <w:fldChar w:fldCharType="separate"/>
      </w:r>
      <w:r w:rsidR="00B40D7B" w:rsidRPr="00524CA6">
        <w:rPr>
          <w:b/>
          <w:sz w:val="22"/>
        </w:rPr>
        <w:t xml:space="preserve">Table </w:t>
      </w:r>
      <w:r w:rsidR="00B40D7B">
        <w:rPr>
          <w:b/>
          <w:noProof/>
          <w:sz w:val="22"/>
        </w:rPr>
        <w:t>1</w:t>
      </w:r>
      <w:r w:rsidR="00E04609">
        <w:fldChar w:fldCharType="end"/>
      </w:r>
      <w:r w:rsidR="00653C05">
        <w:t>, which is partially completed,</w:t>
      </w:r>
      <w:r>
        <w:t xml:space="preserve"> lists th</w:t>
      </w:r>
      <w:r w:rsidR="00653C05">
        <w:t xml:space="preserve">e expected instruction trace while running the </w:t>
      </w:r>
      <w:r>
        <w:t xml:space="preserve">test program.  Complete the </w:t>
      </w:r>
      <w:r w:rsidR="006D4D0B">
        <w:t>remainder</w:t>
      </w:r>
      <w:r w:rsidR="00653C05">
        <w:t xml:space="preserve"> of the </w:t>
      </w:r>
      <w:r>
        <w:t>table.</w:t>
      </w:r>
      <w:r w:rsidR="009F1113">
        <w:t xml:space="preserve"> Do this before you run simulations so you have a set of expectation</w:t>
      </w:r>
      <w:r w:rsidR="00215550">
        <w:t>s to check your results against; otherwise, it is easy to fool yourself into believing that erroneous simulations are correct.</w:t>
      </w:r>
    </w:p>
    <w:p w:rsidR="00631395" w:rsidRDefault="00631395" w:rsidP="00631395">
      <w:pPr>
        <w:pStyle w:val="Body"/>
      </w:pPr>
      <w:r>
        <w:t>Notice that the instruction (</w:t>
      </w:r>
      <w:r w:rsidRPr="00403242">
        <w:rPr>
          <w:rFonts w:ascii="Courier New" w:hAnsi="Courier New"/>
        </w:rPr>
        <w:t>instr</w:t>
      </w:r>
      <w:r>
        <w:t>) is fetched during state 0 and therefore not updated until state 1 of each instruction.</w:t>
      </w:r>
    </w:p>
    <w:p w:rsidR="00631395" w:rsidRDefault="00631395">
      <w:pPr>
        <w:pStyle w:val="Body"/>
      </w:pPr>
      <w:r>
        <w:t>When the ALUResult will not be used (e.g. in the Decode state of a nonbranch instruction, or the Writeback state of any instruction), you may indicate an ‘x’ for don’t care ra</w:t>
      </w:r>
      <w:r w:rsidR="00653C05">
        <w:t>ther than predicting the useless value</w:t>
      </w:r>
      <w:r>
        <w:t xml:space="preserve"> that the processor will actually compute.</w:t>
      </w:r>
    </w:p>
    <w:p w:rsidR="004830FD" w:rsidRPr="00F33ED5" w:rsidRDefault="00F33ED5">
      <w:pPr>
        <w:pStyle w:val="Body"/>
        <w:rPr>
          <w:b/>
          <w:sz w:val="28"/>
          <w:szCs w:val="28"/>
        </w:rPr>
      </w:pPr>
      <w:r>
        <w:rPr>
          <w:b/>
          <w:sz w:val="28"/>
          <w:szCs w:val="28"/>
        </w:rPr>
        <w:t>Datapath Design</w:t>
      </w:r>
    </w:p>
    <w:p w:rsidR="002C2535" w:rsidRDefault="008E0FD9">
      <w:pPr>
        <w:pStyle w:val="Body"/>
      </w:pPr>
      <w:r>
        <w:t xml:space="preserve">Refer to Figure 1 in Lab </w:t>
      </w:r>
      <w:r w:rsidR="006675B4">
        <w:t>10</w:t>
      </w:r>
      <w:r>
        <w:t xml:space="preserve"> for the hardware modules you need to set up your datapath. </w:t>
      </w:r>
      <w:r w:rsidR="0072593E">
        <w:t xml:space="preserve">Design the datapath unit in </w:t>
      </w:r>
      <w:r w:rsidR="00524CA6">
        <w:t>System</w:t>
      </w:r>
      <w:r w:rsidR="0072593E">
        <w:t xml:space="preserve">Verilog. </w:t>
      </w:r>
    </w:p>
    <w:p w:rsidR="00420CAF" w:rsidRDefault="00420CAF" w:rsidP="00420CAF">
      <w:pPr>
        <w:pStyle w:val="Body"/>
      </w:pPr>
      <w:r>
        <w:t>Remember that you may reuse hardware from earlier labs (such as the AL</w:t>
      </w:r>
      <w:r w:rsidR="00653C05">
        <w:t xml:space="preserve">U, multiplexers, registers, </w:t>
      </w:r>
      <w:r>
        <w:t xml:space="preserve">sign-extension hardware modules, register file, etc.) wherever possible. </w:t>
      </w:r>
    </w:p>
    <w:p w:rsidR="008E0FD9" w:rsidRDefault="008E0FD9">
      <w:pPr>
        <w:pStyle w:val="Body"/>
      </w:pPr>
      <w:r>
        <w:lastRenderedPageBreak/>
        <w:t xml:space="preserve">All of your registers should take a </w:t>
      </w:r>
      <w:r w:rsidRPr="00730FC8">
        <w:rPr>
          <w:i/>
          <w:iCs/>
        </w:rPr>
        <w:t>Reset</w:t>
      </w:r>
      <w:r>
        <w:t xml:space="preserve"> input to reset the initi</w:t>
      </w:r>
      <w:r w:rsidR="0072593E">
        <w:t xml:space="preserve">al value to a known state (0). </w:t>
      </w:r>
      <w:r>
        <w:t xml:space="preserve">The Instruction Register and </w:t>
      </w:r>
      <w:r w:rsidR="0072593E">
        <w:t xml:space="preserve">PC also require enable inputs. </w:t>
      </w:r>
      <w:r>
        <w:t>Pay careful attention to bus connections; they are a</w:t>
      </w:r>
      <w:r w:rsidR="0072593E">
        <w:t xml:space="preserve">n easy place to make mistakes. </w:t>
      </w:r>
    </w:p>
    <w:p w:rsidR="008E0FD9" w:rsidRDefault="008E0FD9">
      <w:pPr>
        <w:pStyle w:val="Body"/>
      </w:pPr>
      <w:r>
        <w:t>Simulate your processor using the testbench given (</w:t>
      </w:r>
      <w:r w:rsidRPr="00653C05">
        <w:rPr>
          <w:rFonts w:ascii="Courier New" w:hAnsi="Courier New" w:cs="Courier New"/>
        </w:rPr>
        <w:t>mipstest.v</w:t>
      </w:r>
      <w:r>
        <w:t>).  The Reset signal is set high</w:t>
      </w:r>
      <w:r w:rsidR="009E3B24">
        <w:t xml:space="preserve"> at first. </w:t>
      </w:r>
      <w:r>
        <w:t xml:space="preserve">Display, at a minimum, the </w:t>
      </w:r>
      <w:r w:rsidRPr="00730FC8">
        <w:rPr>
          <w:i/>
          <w:iCs/>
        </w:rPr>
        <w:t>PC</w:t>
      </w:r>
      <w:r>
        <w:t xml:space="preserve">, </w:t>
      </w:r>
      <w:r w:rsidRPr="00730FC8">
        <w:rPr>
          <w:i/>
          <w:iCs/>
        </w:rPr>
        <w:t>Instr</w:t>
      </w:r>
      <w:r>
        <w:t xml:space="preserve">, FSM </w:t>
      </w:r>
      <w:r w:rsidRPr="00730FC8">
        <w:rPr>
          <w:i/>
          <w:iCs/>
        </w:rPr>
        <w:t>state</w:t>
      </w:r>
      <w:r>
        <w:t xml:space="preserve"> (from within your </w:t>
      </w:r>
      <w:r w:rsidRPr="009E3B24">
        <w:rPr>
          <w:rFonts w:ascii="Courier New" w:hAnsi="Courier New"/>
        </w:rPr>
        <w:t>controller</w:t>
      </w:r>
      <w:r>
        <w:t xml:space="preserve"> module), </w:t>
      </w:r>
      <w:r w:rsidRPr="00730FC8">
        <w:rPr>
          <w:i/>
          <w:iCs/>
        </w:rPr>
        <w:t>SrcA</w:t>
      </w:r>
      <w:r>
        <w:t xml:space="preserve"> and </w:t>
      </w:r>
      <w:r w:rsidRPr="00730FC8">
        <w:rPr>
          <w:i/>
          <w:iCs/>
        </w:rPr>
        <w:t>SrcB</w:t>
      </w:r>
      <w:r>
        <w:t xml:space="preserve"> (from within your datapath), </w:t>
      </w:r>
      <w:r w:rsidRPr="00730FC8">
        <w:rPr>
          <w:i/>
          <w:iCs/>
        </w:rPr>
        <w:t>ALUResult</w:t>
      </w:r>
      <w:r>
        <w:t xml:space="preserve">, and </w:t>
      </w:r>
      <w:r w:rsidRPr="00730FC8">
        <w:rPr>
          <w:i/>
          <w:iCs/>
        </w:rPr>
        <w:t>Zero</w:t>
      </w:r>
      <w:r w:rsidR="002C2535">
        <w:t>, and the control word.</w:t>
      </w:r>
      <w:r>
        <w:t xml:space="preserve">  You will likely want to a</w:t>
      </w:r>
      <w:r w:rsidR="009E3B24">
        <w:t>dd other signals to help debug.</w:t>
      </w:r>
      <w:r>
        <w:t xml:space="preserve"> Check that your results match the e</w:t>
      </w:r>
      <w:r w:rsidR="009E3B24">
        <w:t xml:space="preserve">xpectations from </w:t>
      </w:r>
      <w:r w:rsidR="00181E85">
        <w:t xml:space="preserve">Table </w:t>
      </w:r>
      <w:r w:rsidR="00416353">
        <w:t>1</w:t>
      </w:r>
      <w:r w:rsidR="009E3B24">
        <w:t xml:space="preserve">. </w:t>
      </w:r>
      <w:r>
        <w:t>If there are any mismatches, debug your design and fix the errors.</w:t>
      </w:r>
    </w:p>
    <w:p w:rsidR="008E0FD9" w:rsidRDefault="008E0FD9" w:rsidP="009E3B24">
      <w:pPr>
        <w:pStyle w:val="Body"/>
      </w:pPr>
      <w:r>
        <w:t xml:space="preserve">When you are finished – congratulations!  You have built </w:t>
      </w:r>
      <w:r w:rsidR="009E3B24">
        <w:t>a</w:t>
      </w:r>
      <w:r>
        <w:t xml:space="preserve"> microprocessor</w:t>
      </w:r>
      <w:r w:rsidR="009E3B24">
        <w:t xml:space="preserve"> by yourself and have proven your mastery of microarchitecture, </w:t>
      </w:r>
      <w:r w:rsidR="00524CA6">
        <w:t>System</w:t>
      </w:r>
      <w:r w:rsidR="009E3B24">
        <w:t>Verilog, FSMs, and logic design</w:t>
      </w:r>
      <w:r>
        <w:t>!</w:t>
      </w:r>
    </w:p>
    <w:p w:rsidR="008E0FD9" w:rsidRDefault="008E0FD9">
      <w:pPr>
        <w:pStyle w:val="Heading"/>
      </w:pPr>
      <w:r>
        <w:t>Debugging</w:t>
      </w:r>
    </w:p>
    <w:p w:rsidR="008E0FD9" w:rsidRDefault="008E0FD9">
      <w:pPr>
        <w:pStyle w:val="Body"/>
      </w:pPr>
      <w:r>
        <w:t>Hopefully your lab will have at least one error so you will get to hone your debugging skills!  Here are some hints:</w:t>
      </w:r>
    </w:p>
    <w:p w:rsidR="008E0FD9" w:rsidRDefault="008E0FD9">
      <w:pPr>
        <w:pStyle w:val="Body"/>
        <w:numPr>
          <w:ilvl w:val="0"/>
          <w:numId w:val="13"/>
        </w:numPr>
      </w:pPr>
      <w:r>
        <w:t xml:space="preserve">Be sure you thoroughly understand how the MIPS multicycle processor is supposed to work.  This system is too complex to debug by trial and error. You should be able to predict what value every signal </w:t>
      </w:r>
      <w:r w:rsidR="00653C05">
        <w:t>should be</w:t>
      </w:r>
      <w:r>
        <w:t xml:space="preserve"> at every point in time while debugging.</w:t>
      </w:r>
    </w:p>
    <w:p w:rsidR="008E0FD9" w:rsidRDefault="008E0FD9">
      <w:pPr>
        <w:pStyle w:val="Body"/>
        <w:numPr>
          <w:ilvl w:val="0"/>
          <w:numId w:val="13"/>
        </w:numPr>
      </w:pPr>
      <w:r>
        <w:t xml:space="preserve">In general, trace problems by finding the first point in a simulation where a </w:t>
      </w:r>
      <w:r w:rsidR="00524CA6">
        <w:t xml:space="preserve">signal has an incorrect value. </w:t>
      </w:r>
      <w:r>
        <w:t>Don’t worry about later problems because they could have b</w:t>
      </w:r>
      <w:r w:rsidR="00524CA6">
        <w:t xml:space="preserve">een caused by the first error. </w:t>
      </w:r>
      <w:r>
        <w:t>Identify which circuit element is producing the bad output and add all</w:t>
      </w:r>
      <w:r w:rsidR="00524CA6">
        <w:t xml:space="preserve"> its inputs to the simulation. </w:t>
      </w:r>
      <w:r>
        <w:t>Repeat until you have isolated the problem.</w:t>
      </w:r>
    </w:p>
    <w:p w:rsidR="008E0FD9" w:rsidRDefault="008E0FD9">
      <w:pPr>
        <w:pStyle w:val="Heading"/>
      </w:pPr>
      <w:r>
        <w:t>What to Turn In</w:t>
      </w:r>
    </w:p>
    <w:p w:rsidR="00C23F03" w:rsidRDefault="00653C05" w:rsidP="00C23F03">
      <w:pPr>
        <w:pStyle w:val="Body"/>
      </w:pPr>
      <w:r>
        <w:t>Include</w:t>
      </w:r>
      <w:r w:rsidR="00C23F03">
        <w:t xml:space="preserve"> the following</w:t>
      </w:r>
      <w:r>
        <w:t xml:space="preserve"> elements</w:t>
      </w:r>
      <w:r w:rsidR="00C23F03">
        <w:t xml:space="preserve"> </w:t>
      </w:r>
      <w:r w:rsidR="00C23F03" w:rsidRPr="00D37124">
        <w:rPr>
          <w:b/>
        </w:rPr>
        <w:t>in the following order</w:t>
      </w:r>
      <w:r>
        <w:t xml:space="preserve"> in your final submission</w:t>
      </w:r>
      <w:r w:rsidR="00C23F03">
        <w:t>.  Clearly label each part by number.  Poorly organized submissions will lose points.</w:t>
      </w:r>
    </w:p>
    <w:p w:rsidR="008E0FD9" w:rsidRDefault="008E0FD9">
      <w:pPr>
        <w:pStyle w:val="Enumeration"/>
        <w:numPr>
          <w:ilvl w:val="0"/>
          <w:numId w:val="5"/>
        </w:numPr>
      </w:pPr>
      <w:r>
        <w:rPr>
          <w:b/>
        </w:rPr>
        <w:t xml:space="preserve">Please indicate how many hours you spent on this lab. </w:t>
      </w:r>
      <w:r>
        <w:t xml:space="preserve"> This will not affect your grade</w:t>
      </w:r>
      <w:r w:rsidR="00524CA6">
        <w:t xml:space="preserve"> (unless completely omitted)</w:t>
      </w:r>
      <w:r>
        <w:t>, but will be helpful for calibrating the workload for next semester’s labs.</w:t>
      </w:r>
    </w:p>
    <w:p w:rsidR="00A926B1" w:rsidRDefault="00A926B1" w:rsidP="009E3B24">
      <w:pPr>
        <w:pStyle w:val="Enumeration"/>
        <w:numPr>
          <w:ilvl w:val="0"/>
          <w:numId w:val="5"/>
        </w:numPr>
        <w:tabs>
          <w:tab w:val="clear" w:pos="360"/>
        </w:tabs>
      </w:pPr>
      <w:r>
        <w:t>A completed copy of Table 1 indicating the expected outcome of running the test program.</w:t>
      </w:r>
    </w:p>
    <w:p w:rsidR="008E0FD9" w:rsidRDefault="00524CA6" w:rsidP="009E3B24">
      <w:pPr>
        <w:pStyle w:val="Enumeration"/>
        <w:numPr>
          <w:ilvl w:val="0"/>
          <w:numId w:val="5"/>
        </w:numPr>
        <w:tabs>
          <w:tab w:val="clear" w:pos="360"/>
        </w:tabs>
      </w:pPr>
      <w:r>
        <w:t>System</w:t>
      </w:r>
      <w:r w:rsidR="00730FC8">
        <w:t>Verilog</w:t>
      </w:r>
      <w:r w:rsidR="008E0FD9">
        <w:t xml:space="preserve"> code of</w:t>
      </w:r>
      <w:r w:rsidR="009E3B24">
        <w:t xml:space="preserve"> the datapath.</w:t>
      </w:r>
    </w:p>
    <w:p w:rsidR="00064529" w:rsidRDefault="008E0FD9" w:rsidP="00064529">
      <w:pPr>
        <w:pStyle w:val="Enumeration"/>
        <w:numPr>
          <w:ilvl w:val="0"/>
          <w:numId w:val="5"/>
        </w:numPr>
        <w:tabs>
          <w:tab w:val="clear" w:pos="360"/>
        </w:tabs>
      </w:pPr>
      <w:r>
        <w:t xml:space="preserve">Simulation waveforms of the processor showing </w:t>
      </w:r>
      <w:r w:rsidRPr="00064529">
        <w:rPr>
          <w:i/>
          <w:iCs/>
        </w:rPr>
        <w:t>CLK</w:t>
      </w:r>
      <w:r>
        <w:t xml:space="preserve">, </w:t>
      </w:r>
      <w:r w:rsidRPr="00064529">
        <w:rPr>
          <w:i/>
          <w:iCs/>
        </w:rPr>
        <w:t>Reset</w:t>
      </w:r>
      <w:r>
        <w:t xml:space="preserve">, </w:t>
      </w:r>
      <w:r w:rsidRPr="00064529">
        <w:rPr>
          <w:i/>
          <w:iCs/>
        </w:rPr>
        <w:t>state</w:t>
      </w:r>
      <w:r>
        <w:t xml:space="preserve">, </w:t>
      </w:r>
      <w:r w:rsidRPr="00064529">
        <w:rPr>
          <w:i/>
          <w:iCs/>
        </w:rPr>
        <w:t>PC</w:t>
      </w:r>
      <w:r>
        <w:t xml:space="preserve">, </w:t>
      </w:r>
      <w:r w:rsidRPr="00064529">
        <w:rPr>
          <w:i/>
          <w:iCs/>
        </w:rPr>
        <w:t>instr</w:t>
      </w:r>
      <w:r>
        <w:t xml:space="preserve">, and </w:t>
      </w:r>
      <w:r w:rsidR="00131586" w:rsidRPr="00064529">
        <w:rPr>
          <w:i/>
          <w:iCs/>
        </w:rPr>
        <w:t>ALUResult</w:t>
      </w:r>
      <w:r w:rsidR="00441DF0">
        <w:t xml:space="preserve"> in this order</w:t>
      </w:r>
      <w:r>
        <w:t xml:space="preserve"> while running the test program.  As always, output the values in hex </w:t>
      </w:r>
      <w:r w:rsidR="00133D79">
        <w:t xml:space="preserve">(or decimal if that is more readable) </w:t>
      </w:r>
      <w:r>
        <w:t xml:space="preserve">and make sure they are readable.  </w:t>
      </w:r>
      <w:r w:rsidR="00FC4961">
        <w:t>Do</w:t>
      </w:r>
      <w:r>
        <w:t xml:space="preserve"> the r</w:t>
      </w:r>
      <w:r w:rsidR="00FC4961">
        <w:t xml:space="preserve">esults match your expectations? </w:t>
      </w:r>
      <w:r>
        <w:t xml:space="preserve"> </w:t>
      </w:r>
      <w:r w:rsidR="00064529">
        <w:t>Does the program indicate Simulation Succeeded?</w:t>
      </w:r>
    </w:p>
    <w:p w:rsidR="00B667E1" w:rsidRDefault="00B667E1" w:rsidP="00E17E26">
      <w:pPr>
        <w:pStyle w:val="Enumeration"/>
        <w:ind w:left="360" w:firstLine="0"/>
      </w:pPr>
      <w:r>
        <w:br w:type="page"/>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70"/>
        <w:gridCol w:w="770"/>
        <w:gridCol w:w="486"/>
        <w:gridCol w:w="1772"/>
        <w:gridCol w:w="720"/>
        <w:gridCol w:w="601"/>
        <w:gridCol w:w="675"/>
        <w:gridCol w:w="1147"/>
        <w:gridCol w:w="675"/>
        <w:gridCol w:w="1270"/>
      </w:tblGrid>
      <w:tr w:rsidR="00B667E1"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b/>
                <w:sz w:val="16"/>
                <w:szCs w:val="16"/>
              </w:rPr>
            </w:pPr>
            <w:r w:rsidRPr="00E04609">
              <w:rPr>
                <w:rFonts w:ascii="Courier New" w:hAnsi="Courier New" w:cs="Courier New"/>
                <w:b/>
                <w:sz w:val="16"/>
                <w:szCs w:val="16"/>
              </w:rPr>
              <w:lastRenderedPageBreak/>
              <w:t>Cycle</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b/>
                <w:sz w:val="16"/>
                <w:szCs w:val="16"/>
              </w:rPr>
            </w:pPr>
            <w:r w:rsidRPr="00E04609">
              <w:rPr>
                <w:rFonts w:ascii="Courier New" w:hAnsi="Courier New" w:cs="Courier New"/>
                <w:b/>
                <w:sz w:val="16"/>
                <w:szCs w:val="16"/>
              </w:rPr>
              <w:t>Reset</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b/>
                <w:sz w:val="16"/>
                <w:szCs w:val="16"/>
              </w:rPr>
            </w:pPr>
            <w:r w:rsidRPr="00E04609">
              <w:rPr>
                <w:rFonts w:ascii="Courier New" w:hAnsi="Courier New" w:cs="Courier New"/>
                <w:b/>
                <w:sz w:val="16"/>
                <w:szCs w:val="16"/>
              </w:rPr>
              <w:t>PC</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b/>
                <w:sz w:val="16"/>
                <w:szCs w:val="16"/>
              </w:rPr>
            </w:pPr>
            <w:r w:rsidRPr="00E04609">
              <w:rPr>
                <w:rFonts w:ascii="Courier New" w:hAnsi="Courier New" w:cs="Courier New"/>
                <w:b/>
                <w:sz w:val="16"/>
                <w:szCs w:val="16"/>
              </w:rPr>
              <w:t>Instr</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b/>
                <w:sz w:val="16"/>
                <w:szCs w:val="16"/>
              </w:rPr>
            </w:pPr>
            <w:r w:rsidRPr="00E04609">
              <w:rPr>
                <w:rFonts w:ascii="Courier New" w:hAnsi="Courier New" w:cs="Courier New"/>
                <w:b/>
                <w:sz w:val="16"/>
                <w:szCs w:val="16"/>
              </w:rPr>
              <w:t>(FSM) state</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b/>
                <w:sz w:val="16"/>
                <w:szCs w:val="16"/>
              </w:rPr>
            </w:pPr>
            <w:r w:rsidRPr="00E04609">
              <w:rPr>
                <w:rFonts w:ascii="Courier New" w:hAnsi="Courier New" w:cs="Courier New"/>
                <w:b/>
                <w:sz w:val="16"/>
                <w:szCs w:val="16"/>
              </w:rPr>
              <w:t>SrcA</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b/>
                <w:sz w:val="16"/>
                <w:szCs w:val="16"/>
              </w:rPr>
            </w:pPr>
            <w:r w:rsidRPr="00E04609">
              <w:rPr>
                <w:rFonts w:ascii="Courier New" w:hAnsi="Courier New" w:cs="Courier New"/>
                <w:b/>
                <w:sz w:val="16"/>
                <w:szCs w:val="16"/>
              </w:rPr>
              <w:t>SrcB</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b/>
                <w:sz w:val="16"/>
                <w:szCs w:val="16"/>
              </w:rPr>
            </w:pPr>
            <w:r w:rsidRPr="00E04609">
              <w:rPr>
                <w:rFonts w:ascii="Courier New" w:hAnsi="Courier New" w:cs="Courier New"/>
                <w:b/>
                <w:sz w:val="16"/>
                <w:szCs w:val="16"/>
              </w:rPr>
              <w:t>ALUResult</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b/>
                <w:sz w:val="16"/>
                <w:szCs w:val="16"/>
              </w:rPr>
            </w:pPr>
            <w:r w:rsidRPr="00E04609">
              <w:rPr>
                <w:rFonts w:ascii="Courier New" w:hAnsi="Courier New" w:cs="Courier New"/>
                <w:b/>
                <w:sz w:val="16"/>
                <w:szCs w:val="16"/>
              </w:rPr>
              <w:t>Zero</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b/>
                <w:sz w:val="16"/>
                <w:szCs w:val="16"/>
              </w:rPr>
            </w:pPr>
            <w:r w:rsidRPr="00E04609">
              <w:rPr>
                <w:rFonts w:ascii="Courier New" w:hAnsi="Courier New" w:cs="Courier New"/>
                <w:b/>
                <w:sz w:val="16"/>
                <w:szCs w:val="16"/>
              </w:rPr>
              <w:t>Control Word</w:t>
            </w:r>
          </w:p>
        </w:tc>
      </w:tr>
      <w:tr w:rsidR="00B667E1" w:rsidRPr="008B7272" w:rsidTr="00E04609">
        <w:trPr>
          <w:trHeight w:val="188"/>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0 </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5010</w:t>
            </w:r>
          </w:p>
        </w:tc>
      </w:tr>
      <w:tr w:rsidR="00B667E1"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addi  20020005</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0030</w:t>
            </w:r>
          </w:p>
        </w:tc>
      </w:tr>
      <w:tr w:rsidR="00B667E1"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addi  20020005</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9</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05</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05</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0420</w:t>
            </w:r>
          </w:p>
        </w:tc>
      </w:tr>
      <w:tr w:rsidR="00B667E1"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4</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addi  20020005</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10</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0800</w:t>
            </w:r>
          </w:p>
        </w:tc>
      </w:tr>
      <w:tr w:rsidR="00B667E1"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addi  20020005</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08</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5010</w:t>
            </w:r>
          </w:p>
        </w:tc>
      </w:tr>
      <w:tr w:rsidR="00B667E1"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6</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08</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addi  2003000c</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08</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0030</w:t>
            </w:r>
          </w:p>
        </w:tc>
      </w:tr>
      <w:tr w:rsidR="00B667E1"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7</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08</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addi  2003000c</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9</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0c</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0c</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0420</w:t>
            </w:r>
          </w:p>
        </w:tc>
      </w:tr>
      <w:tr w:rsidR="00B667E1"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8</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08</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addi  2003000c</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10</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0800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9</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10</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11</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12</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13</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14</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10</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or    00e22025</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10</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0030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15</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10</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or    00e22025</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6</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03</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05</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07</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0402</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16</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10</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or    00e22025</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7</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0840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17</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10</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or    00e22025</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10</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14</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5010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18</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14</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and   00642824</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14</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0030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19</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14</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and   00642824</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6</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0c</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07</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0402</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20</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14</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and   00642824</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7</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0840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21</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14</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and   00642824</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14</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18</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5010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22</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18</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add   00a42820</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18</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0030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23</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18</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add   00a42820</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6</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07</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0b</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0402</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24</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18</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add   00a42820</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7</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0840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25</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18</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add   00a42820</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18</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1c</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5010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26</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27</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28</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29</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30</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31</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32</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33</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34</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35</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36</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37</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38</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39</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40</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30</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add   00853820</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30</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0030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41</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30</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add   00853820</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6</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01</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0b</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0c</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0402</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42</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30</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add   00853820</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7</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0840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43</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30</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add   00853820</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30</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34</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5010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44</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34</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sub   00e23822</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34</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0030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45</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34</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sub   00e23822</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6</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0c</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05</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07</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0402</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46</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34</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sub   00e23822</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7</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0840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47</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34</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sub   00e23822</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34</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38</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5010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48</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38</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sw    ac670044</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38</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0030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49</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38</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sw    ac670044</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0E34E6" w:rsidP="00513E3F">
            <w:pPr>
              <w:pStyle w:val="Body"/>
              <w:spacing w:after="0"/>
              <w:rPr>
                <w:rFonts w:ascii="Courier New" w:hAnsi="Courier New" w:cs="Courier New"/>
                <w:sz w:val="16"/>
                <w:szCs w:val="16"/>
              </w:rPr>
            </w:pPr>
            <w:r>
              <w:rPr>
                <w:rFonts w:ascii="Courier New" w:hAnsi="Courier New" w:cs="Courier New"/>
                <w:sz w:val="16"/>
                <w:szCs w:val="16"/>
              </w:rPr>
              <w:t>0c</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0E34E6" w:rsidP="00513E3F">
            <w:pPr>
              <w:pStyle w:val="Body"/>
              <w:spacing w:after="0"/>
              <w:rPr>
                <w:rFonts w:ascii="Courier New" w:hAnsi="Courier New" w:cs="Courier New"/>
                <w:sz w:val="16"/>
                <w:szCs w:val="16"/>
              </w:rPr>
            </w:pPr>
            <w:r>
              <w:rPr>
                <w:rFonts w:ascii="Courier New" w:hAnsi="Courier New" w:cs="Courier New"/>
                <w:sz w:val="16"/>
                <w:szCs w:val="16"/>
              </w:rPr>
              <w:t>44</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50</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0420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50</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38</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sw    ac670044</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2100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51</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38</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sw    ac670044</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38</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3c</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5010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52</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3c</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lw    8c020050</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1</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3c</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0030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53</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3c</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lw    8c020050</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2</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00</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50</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50</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0420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54</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3c</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lw    8c020050</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0100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55</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3c</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lw    8c020050</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4</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x</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0880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56</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3c</w:t>
            </w: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lw    8c020050</w:t>
            </w: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3c</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04</w:t>
            </w: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40</w:t>
            </w: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r w:rsidRPr="00E04609">
              <w:rPr>
                <w:rFonts w:ascii="Courier New" w:hAnsi="Courier New" w:cs="Courier New"/>
                <w:sz w:val="16"/>
                <w:szCs w:val="16"/>
              </w:rPr>
              <w:t>0</w:t>
            </w: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5010</w:t>
            </w: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57</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58</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59</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60</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61</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r>
      <w:tr w:rsidR="00B667E1" w:rsidRPr="00940188" w:rsidTr="00E04609">
        <w:trPr>
          <w:jc w:val="center"/>
        </w:trPr>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62</w:t>
            </w:r>
          </w:p>
        </w:tc>
        <w:tc>
          <w:tcPr>
            <w:tcW w:w="77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r w:rsidRPr="00E04609">
              <w:rPr>
                <w:rFonts w:ascii="Courier New" w:hAnsi="Courier New" w:cs="Courier New"/>
                <w:sz w:val="16"/>
                <w:szCs w:val="16"/>
              </w:rPr>
              <w:t>0</w:t>
            </w:r>
          </w:p>
        </w:tc>
        <w:tc>
          <w:tcPr>
            <w:tcW w:w="486"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772"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720"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571"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1147"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pStyle w:val="Body"/>
              <w:spacing w:after="0"/>
              <w:rPr>
                <w:rFonts w:ascii="Courier New" w:hAnsi="Courier New" w:cs="Courier New"/>
                <w:sz w:val="16"/>
                <w:szCs w:val="16"/>
              </w:rPr>
            </w:pPr>
          </w:p>
        </w:tc>
        <w:tc>
          <w:tcPr>
            <w:tcW w:w="675" w:type="dxa"/>
            <w:tcBorders>
              <w:top w:val="single" w:sz="4" w:space="0" w:color="auto"/>
              <w:left w:val="single" w:sz="4" w:space="0" w:color="auto"/>
              <w:bottom w:val="single" w:sz="4" w:space="0" w:color="auto"/>
              <w:right w:val="single" w:sz="4" w:space="0" w:color="auto"/>
            </w:tcBorders>
          </w:tcPr>
          <w:p w:rsidR="00B667E1" w:rsidRPr="00E04609" w:rsidRDefault="00B667E1" w:rsidP="00513E3F">
            <w:pPr>
              <w:rPr>
                <w:sz w:val="16"/>
                <w:szCs w:val="16"/>
              </w:rPr>
            </w:pPr>
          </w:p>
        </w:tc>
        <w:tc>
          <w:tcPr>
            <w:tcW w:w="1270" w:type="dxa"/>
            <w:tcBorders>
              <w:top w:val="single" w:sz="4" w:space="0" w:color="auto"/>
              <w:left w:val="single" w:sz="4" w:space="0" w:color="auto"/>
              <w:bottom w:val="single" w:sz="4" w:space="0" w:color="auto"/>
              <w:right w:val="single" w:sz="4" w:space="0" w:color="auto"/>
            </w:tcBorders>
          </w:tcPr>
          <w:p w:rsidR="00B667E1" w:rsidRPr="00E04609" w:rsidRDefault="00B667E1" w:rsidP="00E04609">
            <w:pPr>
              <w:pStyle w:val="Body"/>
              <w:keepNext/>
              <w:spacing w:after="0"/>
              <w:rPr>
                <w:rFonts w:ascii="Courier New" w:hAnsi="Courier New" w:cs="Courier New"/>
                <w:sz w:val="16"/>
                <w:szCs w:val="16"/>
              </w:rPr>
            </w:pPr>
          </w:p>
        </w:tc>
      </w:tr>
    </w:tbl>
    <w:p w:rsidR="00E04609" w:rsidRPr="00E04609" w:rsidRDefault="00E04609" w:rsidP="00E04609">
      <w:pPr>
        <w:jc w:val="center"/>
        <w:rPr>
          <w:sz w:val="22"/>
        </w:rPr>
      </w:pPr>
      <w:bookmarkStart w:id="1" w:name="_Ref290723333"/>
      <w:r w:rsidRPr="00524CA6">
        <w:rPr>
          <w:b/>
          <w:sz w:val="22"/>
        </w:rPr>
        <w:t xml:space="preserve">Table </w:t>
      </w:r>
      <w:r w:rsidRPr="00524CA6">
        <w:rPr>
          <w:b/>
          <w:sz w:val="22"/>
        </w:rPr>
        <w:fldChar w:fldCharType="begin"/>
      </w:r>
      <w:r w:rsidRPr="00524CA6">
        <w:rPr>
          <w:b/>
          <w:sz w:val="22"/>
        </w:rPr>
        <w:instrText xml:space="preserve"> SEQ Table \* ARABIC </w:instrText>
      </w:r>
      <w:r w:rsidRPr="00524CA6">
        <w:rPr>
          <w:b/>
          <w:sz w:val="22"/>
        </w:rPr>
        <w:fldChar w:fldCharType="separate"/>
      </w:r>
      <w:r w:rsidR="00B40D7B">
        <w:rPr>
          <w:b/>
          <w:noProof/>
          <w:sz w:val="22"/>
        </w:rPr>
        <w:t>1</w:t>
      </w:r>
      <w:r w:rsidRPr="00524CA6">
        <w:rPr>
          <w:b/>
          <w:sz w:val="22"/>
        </w:rPr>
        <w:fldChar w:fldCharType="end"/>
      </w:r>
      <w:bookmarkEnd w:id="1"/>
      <w:r w:rsidRPr="00524CA6">
        <w:rPr>
          <w:b/>
          <w:sz w:val="22"/>
        </w:rPr>
        <w:t xml:space="preserve">. </w:t>
      </w:r>
      <w:r w:rsidRPr="00E04609">
        <w:rPr>
          <w:sz w:val="22"/>
        </w:rPr>
        <w:t>Expected Instruction Trace</w:t>
      </w:r>
    </w:p>
    <w:sectPr w:rsidR="00E04609" w:rsidRPr="00E04609" w:rsidSect="00E04609">
      <w:footerReference w:type="default" r:id="rId8"/>
      <w:type w:val="oddPage"/>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89F" w:rsidRDefault="0057689F">
      <w:r>
        <w:separator/>
      </w:r>
    </w:p>
  </w:endnote>
  <w:endnote w:type="continuationSeparator" w:id="0">
    <w:p w:rsidR="0057689F" w:rsidRDefault="0057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73860">
      <w:tc>
        <w:tcPr>
          <w:tcW w:w="918" w:type="dxa"/>
        </w:tcPr>
        <w:p w:rsidR="00373860" w:rsidRDefault="00373860">
          <w:pPr>
            <w:pStyle w:val="a8"/>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40D7B" w:rsidRPr="00B40D7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73860" w:rsidRDefault="00373860">
          <w:pPr>
            <w:pStyle w:val="a8"/>
          </w:pPr>
        </w:p>
      </w:tc>
    </w:tr>
  </w:tbl>
  <w:p w:rsidR="00513E3F" w:rsidRDefault="00513E3F">
    <w:pPr>
      <w:pStyle w:val="a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89F" w:rsidRDefault="0057689F">
      <w:r>
        <w:separator/>
      </w:r>
    </w:p>
  </w:footnote>
  <w:footnote w:type="continuationSeparator" w:id="0">
    <w:p w:rsidR="0057689F" w:rsidRDefault="0057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55A2D"/>
    <w:multiLevelType w:val="singleLevel"/>
    <w:tmpl w:val="62165BC2"/>
    <w:lvl w:ilvl="0">
      <w:start w:val="2"/>
      <w:numFmt w:val="bullet"/>
      <w:lvlText w:val=""/>
      <w:lvlJc w:val="left"/>
      <w:pPr>
        <w:tabs>
          <w:tab w:val="num" w:pos="1080"/>
        </w:tabs>
        <w:ind w:left="1080" w:hanging="360"/>
      </w:pPr>
      <w:rPr>
        <w:rFonts w:ascii="Symbol" w:hAnsi="Symbol" w:hint="default"/>
      </w:rPr>
    </w:lvl>
  </w:abstractNum>
  <w:abstractNum w:abstractNumId="1" w15:restartNumberingAfterBreak="0">
    <w:nsid w:val="1A2A6573"/>
    <w:multiLevelType w:val="singleLevel"/>
    <w:tmpl w:val="4F6C4654"/>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B2230DD"/>
    <w:multiLevelType w:val="singleLevel"/>
    <w:tmpl w:val="007002F4"/>
    <w:lvl w:ilvl="0">
      <w:start w:val="1"/>
      <w:numFmt w:val="decimal"/>
      <w:pStyle w:val="Problem"/>
      <w:lvlText w:val="%1."/>
      <w:lvlJc w:val="left"/>
      <w:pPr>
        <w:tabs>
          <w:tab w:val="num" w:pos="360"/>
        </w:tabs>
        <w:ind w:left="360" w:hanging="360"/>
      </w:pPr>
    </w:lvl>
  </w:abstractNum>
  <w:abstractNum w:abstractNumId="3" w15:restartNumberingAfterBreak="0">
    <w:nsid w:val="1D4D5C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13103EE"/>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26204C1D"/>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E726AE"/>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D6231AD"/>
    <w:multiLevelType w:val="hybridMultilevel"/>
    <w:tmpl w:val="C3AA0E20"/>
    <w:lvl w:ilvl="0" w:tplc="E1B43F16">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527E21"/>
    <w:multiLevelType w:val="multilevel"/>
    <w:tmpl w:val="04360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2D83F4E"/>
    <w:multiLevelType w:val="singleLevel"/>
    <w:tmpl w:val="86640A6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4D311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1E506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455174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F0A55F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568680C"/>
    <w:multiLevelType w:val="singleLevel"/>
    <w:tmpl w:val="A7783DB4"/>
    <w:lvl w:ilvl="0">
      <w:start w:val="1"/>
      <w:numFmt w:val="bullet"/>
      <w:lvlText w:val=""/>
      <w:lvlJc w:val="left"/>
      <w:pPr>
        <w:tabs>
          <w:tab w:val="num" w:pos="720"/>
        </w:tabs>
        <w:ind w:left="720" w:hanging="360"/>
      </w:pPr>
      <w:rPr>
        <w:rFonts w:ascii="Symbol" w:hAnsi="Symbol" w:hint="default"/>
      </w:rPr>
    </w:lvl>
  </w:abstractNum>
  <w:num w:numId="1">
    <w:abstractNumId w:val="13"/>
  </w:num>
  <w:num w:numId="2">
    <w:abstractNumId w:val="6"/>
  </w:num>
  <w:num w:numId="3">
    <w:abstractNumId w:val="2"/>
  </w:num>
  <w:num w:numId="4">
    <w:abstractNumId w:val="1"/>
  </w:num>
  <w:num w:numId="5">
    <w:abstractNumId w:val="4"/>
  </w:num>
  <w:num w:numId="6">
    <w:abstractNumId w:val="12"/>
  </w:num>
  <w:num w:numId="7">
    <w:abstractNumId w:val="5"/>
  </w:num>
  <w:num w:numId="8">
    <w:abstractNumId w:val="9"/>
  </w:num>
  <w:num w:numId="9">
    <w:abstractNumId w:val="14"/>
  </w:num>
  <w:num w:numId="10">
    <w:abstractNumId w:val="0"/>
  </w:num>
  <w:num w:numId="11">
    <w:abstractNumId w:val="3"/>
  </w:num>
  <w:num w:numId="12">
    <w:abstractNumId w:val="10"/>
  </w:num>
  <w:num w:numId="13">
    <w:abstractNumId w:val="11"/>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black"/>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0FD"/>
    <w:rsid w:val="00004B97"/>
    <w:rsid w:val="00010435"/>
    <w:rsid w:val="00035945"/>
    <w:rsid w:val="00060968"/>
    <w:rsid w:val="00064529"/>
    <w:rsid w:val="00076EA7"/>
    <w:rsid w:val="00085BF9"/>
    <w:rsid w:val="00093659"/>
    <w:rsid w:val="00095EC7"/>
    <w:rsid w:val="000E1028"/>
    <w:rsid w:val="000E34E6"/>
    <w:rsid w:val="001112DF"/>
    <w:rsid w:val="00111F6A"/>
    <w:rsid w:val="00120E9A"/>
    <w:rsid w:val="001242EA"/>
    <w:rsid w:val="00131586"/>
    <w:rsid w:val="00133D79"/>
    <w:rsid w:val="00161506"/>
    <w:rsid w:val="001714FE"/>
    <w:rsid w:val="00180CD3"/>
    <w:rsid w:val="00181E85"/>
    <w:rsid w:val="001B3DCE"/>
    <w:rsid w:val="001C2640"/>
    <w:rsid w:val="001D3571"/>
    <w:rsid w:val="00215550"/>
    <w:rsid w:val="00230B33"/>
    <w:rsid w:val="00254683"/>
    <w:rsid w:val="002645F5"/>
    <w:rsid w:val="00267129"/>
    <w:rsid w:val="002874EE"/>
    <w:rsid w:val="002949D5"/>
    <w:rsid w:val="002B3487"/>
    <w:rsid w:val="002B65C1"/>
    <w:rsid w:val="002C2535"/>
    <w:rsid w:val="002E1F2A"/>
    <w:rsid w:val="002F40C5"/>
    <w:rsid w:val="00326500"/>
    <w:rsid w:val="0034388D"/>
    <w:rsid w:val="00364A6A"/>
    <w:rsid w:val="00373860"/>
    <w:rsid w:val="003C75CB"/>
    <w:rsid w:val="003D71C4"/>
    <w:rsid w:val="003F5333"/>
    <w:rsid w:val="00407F49"/>
    <w:rsid w:val="004138DE"/>
    <w:rsid w:val="00416353"/>
    <w:rsid w:val="00420CAF"/>
    <w:rsid w:val="00425924"/>
    <w:rsid w:val="00434355"/>
    <w:rsid w:val="00441DF0"/>
    <w:rsid w:val="004830FD"/>
    <w:rsid w:val="00491861"/>
    <w:rsid w:val="004C1B07"/>
    <w:rsid w:val="004F7220"/>
    <w:rsid w:val="00513E3F"/>
    <w:rsid w:val="00524CA6"/>
    <w:rsid w:val="00530167"/>
    <w:rsid w:val="00532142"/>
    <w:rsid w:val="00534563"/>
    <w:rsid w:val="00550AEC"/>
    <w:rsid w:val="0057689F"/>
    <w:rsid w:val="005E59EF"/>
    <w:rsid w:val="00613F9F"/>
    <w:rsid w:val="00631395"/>
    <w:rsid w:val="00653C05"/>
    <w:rsid w:val="00666FB9"/>
    <w:rsid w:val="006675B4"/>
    <w:rsid w:val="00681EBD"/>
    <w:rsid w:val="006829D1"/>
    <w:rsid w:val="00696991"/>
    <w:rsid w:val="006A075F"/>
    <w:rsid w:val="006B759E"/>
    <w:rsid w:val="006D4D0B"/>
    <w:rsid w:val="00700742"/>
    <w:rsid w:val="0070187F"/>
    <w:rsid w:val="0072125D"/>
    <w:rsid w:val="0072593E"/>
    <w:rsid w:val="00730B76"/>
    <w:rsid w:val="00730FC8"/>
    <w:rsid w:val="00752D73"/>
    <w:rsid w:val="00762BAA"/>
    <w:rsid w:val="00784BB0"/>
    <w:rsid w:val="00792CB2"/>
    <w:rsid w:val="007C2F19"/>
    <w:rsid w:val="007F0559"/>
    <w:rsid w:val="008439EA"/>
    <w:rsid w:val="00845DF1"/>
    <w:rsid w:val="008640F0"/>
    <w:rsid w:val="00890F2D"/>
    <w:rsid w:val="008C269F"/>
    <w:rsid w:val="008D1E7B"/>
    <w:rsid w:val="008E0FD9"/>
    <w:rsid w:val="00910E75"/>
    <w:rsid w:val="00940188"/>
    <w:rsid w:val="00953433"/>
    <w:rsid w:val="0097601B"/>
    <w:rsid w:val="009C33CF"/>
    <w:rsid w:val="009C3E0C"/>
    <w:rsid w:val="009E3B24"/>
    <w:rsid w:val="009F1113"/>
    <w:rsid w:val="00A149E4"/>
    <w:rsid w:val="00A16F43"/>
    <w:rsid w:val="00A22721"/>
    <w:rsid w:val="00A34E27"/>
    <w:rsid w:val="00A85A26"/>
    <w:rsid w:val="00A926B1"/>
    <w:rsid w:val="00AB2A07"/>
    <w:rsid w:val="00AD63E2"/>
    <w:rsid w:val="00B40D7B"/>
    <w:rsid w:val="00B609FE"/>
    <w:rsid w:val="00B667E1"/>
    <w:rsid w:val="00B66829"/>
    <w:rsid w:val="00C2202F"/>
    <w:rsid w:val="00C23F03"/>
    <w:rsid w:val="00C42180"/>
    <w:rsid w:val="00C50042"/>
    <w:rsid w:val="00C555AA"/>
    <w:rsid w:val="00C600A8"/>
    <w:rsid w:val="00CA2ACC"/>
    <w:rsid w:val="00CB5496"/>
    <w:rsid w:val="00CC0486"/>
    <w:rsid w:val="00CC6D20"/>
    <w:rsid w:val="00CD2FDB"/>
    <w:rsid w:val="00D54B4C"/>
    <w:rsid w:val="00D603B3"/>
    <w:rsid w:val="00D73272"/>
    <w:rsid w:val="00D86A66"/>
    <w:rsid w:val="00D91D42"/>
    <w:rsid w:val="00DC2F3E"/>
    <w:rsid w:val="00DD5DC9"/>
    <w:rsid w:val="00DE01C6"/>
    <w:rsid w:val="00DF1B1C"/>
    <w:rsid w:val="00DF5343"/>
    <w:rsid w:val="00DF5CE3"/>
    <w:rsid w:val="00E04609"/>
    <w:rsid w:val="00E17E26"/>
    <w:rsid w:val="00E57331"/>
    <w:rsid w:val="00E82E7B"/>
    <w:rsid w:val="00EA01BB"/>
    <w:rsid w:val="00EA7714"/>
    <w:rsid w:val="00F0440F"/>
    <w:rsid w:val="00F264CE"/>
    <w:rsid w:val="00F33ED5"/>
    <w:rsid w:val="00FC2B67"/>
    <w:rsid w:val="00FC4961"/>
    <w:rsid w:val="00FD44E8"/>
    <w:rsid w:val="00FE4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lack"/>
    </o:shapedefaults>
    <o:shapelayout v:ext="edit">
      <o:idmap v:ext="edit" data="1"/>
    </o:shapelayout>
  </w:shapeDefaults>
  <w:decimalSymbol w:val="."/>
  <w:listSeparator w:val=","/>
  <w15:docId w15:val="{03303A7E-C759-43B4-9EE4-AB994B06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jc w:val="center"/>
      <w:outlineLvl w:val="0"/>
    </w:pPr>
    <w:rPr>
      <w:sz w:val="32"/>
    </w:rPr>
  </w:style>
  <w:style w:type="paragraph" w:styleId="2">
    <w:name w:val="heading 2"/>
    <w:basedOn w:val="a"/>
    <w:next w:val="a"/>
    <w:qFormat/>
    <w:pPr>
      <w:keepNext/>
      <w:outlineLvl w:val="1"/>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sz w:val="36"/>
    </w:rPr>
  </w:style>
  <w:style w:type="paragraph" w:customStyle="1" w:styleId="Body">
    <w:name w:val="Body"/>
    <w:basedOn w:val="a"/>
    <w:pPr>
      <w:spacing w:after="120"/>
      <w:jc w:val="both"/>
    </w:pPr>
    <w:rPr>
      <w:sz w:val="24"/>
    </w:rPr>
  </w:style>
  <w:style w:type="paragraph" w:customStyle="1" w:styleId="Heading">
    <w:name w:val="Heading"/>
    <w:basedOn w:val="a"/>
    <w:pPr>
      <w:keepNext/>
      <w:keepLines/>
      <w:suppressAutoHyphens/>
      <w:spacing w:before="240" w:after="120"/>
      <w:outlineLvl w:val="1"/>
    </w:pPr>
    <w:rPr>
      <w:b/>
      <w:sz w:val="28"/>
    </w:rPr>
  </w:style>
  <w:style w:type="paragraph" w:customStyle="1" w:styleId="Problem">
    <w:name w:val="Problem"/>
    <w:basedOn w:val="a"/>
    <w:pPr>
      <w:keepNext/>
      <w:keepLines/>
      <w:pageBreakBefore/>
      <w:numPr>
        <w:numId w:val="3"/>
      </w:numPr>
      <w:suppressAutoHyphens/>
      <w:spacing w:before="120" w:after="120"/>
      <w:outlineLvl w:val="0"/>
    </w:pPr>
    <w:rPr>
      <w:b/>
      <w:sz w:val="28"/>
    </w:rPr>
  </w:style>
  <w:style w:type="paragraph" w:styleId="a4">
    <w:name w:val="caption"/>
    <w:basedOn w:val="a"/>
    <w:next w:val="a"/>
    <w:qFormat/>
    <w:pPr>
      <w:spacing w:before="120" w:after="120"/>
      <w:jc w:val="both"/>
    </w:pPr>
    <w:rPr>
      <w:b/>
    </w:rPr>
  </w:style>
  <w:style w:type="paragraph" w:styleId="a5">
    <w:name w:val="Document Map"/>
    <w:basedOn w:val="a"/>
    <w:semiHidden/>
    <w:pPr>
      <w:shd w:val="clear" w:color="auto" w:fill="000080"/>
    </w:pPr>
    <w:rPr>
      <w:rFonts w:ascii="Tahoma" w:hAnsi="Tahoma"/>
    </w:rPr>
  </w:style>
  <w:style w:type="paragraph" w:customStyle="1" w:styleId="Enumeration">
    <w:name w:val="Enumeration"/>
    <w:basedOn w:val="Body"/>
    <w:pPr>
      <w:ind w:left="270" w:hanging="270"/>
    </w:pPr>
  </w:style>
  <w:style w:type="paragraph" w:styleId="a6">
    <w:name w:val="Plain Text"/>
    <w:basedOn w:val="a"/>
    <w:rPr>
      <w:rFonts w:ascii="Courier New" w:hAnsi="Courier New"/>
    </w:rPr>
  </w:style>
  <w:style w:type="paragraph" w:styleId="a7">
    <w:name w:val="header"/>
    <w:basedOn w:val="a"/>
    <w:pPr>
      <w:tabs>
        <w:tab w:val="center" w:pos="4320"/>
        <w:tab w:val="right" w:pos="8640"/>
      </w:tabs>
    </w:pPr>
  </w:style>
  <w:style w:type="paragraph" w:styleId="a8">
    <w:name w:val="footer"/>
    <w:basedOn w:val="a"/>
    <w:link w:val="Char"/>
    <w:uiPriority w:val="99"/>
    <w:pPr>
      <w:tabs>
        <w:tab w:val="center" w:pos="4320"/>
        <w:tab w:val="right" w:pos="8640"/>
      </w:tabs>
    </w:pPr>
  </w:style>
  <w:style w:type="paragraph" w:styleId="a9">
    <w:name w:val="footnote text"/>
    <w:basedOn w:val="a"/>
    <w:semiHidden/>
  </w:style>
  <w:style w:type="character" w:styleId="aa">
    <w:name w:val="footnote reference"/>
    <w:basedOn w:val="a0"/>
    <w:semiHidden/>
    <w:rPr>
      <w:vertAlign w:val="superscript"/>
    </w:rPr>
  </w:style>
  <w:style w:type="character" w:styleId="ab">
    <w:name w:val="Hyperlink"/>
    <w:basedOn w:val="a0"/>
    <w:rPr>
      <w:color w:val="0000FF"/>
      <w:u w:val="single"/>
    </w:rPr>
  </w:style>
  <w:style w:type="paragraph" w:styleId="ac">
    <w:name w:val="Balloon Text"/>
    <w:basedOn w:val="a"/>
    <w:link w:val="Char0"/>
    <w:rsid w:val="008D1E7B"/>
    <w:rPr>
      <w:rFonts w:ascii="Tahoma" w:hAnsi="Tahoma" w:cs="Tahoma"/>
      <w:sz w:val="16"/>
      <w:szCs w:val="16"/>
    </w:rPr>
  </w:style>
  <w:style w:type="character" w:customStyle="1" w:styleId="Char0">
    <w:name w:val="批注框文本 Char"/>
    <w:basedOn w:val="a0"/>
    <w:link w:val="ac"/>
    <w:rsid w:val="008D1E7B"/>
    <w:rPr>
      <w:rFonts w:ascii="Tahoma" w:hAnsi="Tahoma" w:cs="Tahoma"/>
      <w:sz w:val="16"/>
      <w:szCs w:val="16"/>
    </w:rPr>
  </w:style>
  <w:style w:type="character" w:customStyle="1" w:styleId="Char">
    <w:name w:val="页脚 Char"/>
    <w:basedOn w:val="a0"/>
    <w:link w:val="a8"/>
    <w:uiPriority w:val="99"/>
    <w:rsid w:val="00373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Labs\e114_l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35C0BAD5-B32E-4DE5-B8FE-507188366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e114_lab.dot</Template>
  <TotalTime>97</TotalTime>
  <Pages>1</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E114 Intro to Computer Architecture</vt:lpstr>
    </vt:vector>
  </TitlesOfParts>
  <Company>Dell Computer Corporation</Company>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E114 Intro to Computer Architecture</dc:title>
  <dc:creator>Preferred Customer</dc:creator>
  <cp:lastModifiedBy>Microsoft 帐户</cp:lastModifiedBy>
  <cp:revision>17</cp:revision>
  <cp:lastPrinted>2017-04-29T12:06:00Z</cp:lastPrinted>
  <dcterms:created xsi:type="dcterms:W3CDTF">2011-04-16T20:10:00Z</dcterms:created>
  <dcterms:modified xsi:type="dcterms:W3CDTF">2017-04-29T12:06:00Z</dcterms:modified>
</cp:coreProperties>
</file>